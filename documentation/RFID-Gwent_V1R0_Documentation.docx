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87F8" w14:textId="77777777" w:rsidR="00826D58" w:rsidRDefault="00826D58" w:rsidP="00826D58">
      <w:pPr>
        <w:jc w:val="center"/>
        <w:rPr>
          <w:noProof/>
        </w:rPr>
      </w:pPr>
    </w:p>
    <w:p w14:paraId="06705962" w14:textId="3E4F443C" w:rsidR="003D085C" w:rsidRDefault="00826D58" w:rsidP="00826D58">
      <w:pPr>
        <w:jc w:val="center"/>
      </w:pPr>
      <w:r>
        <w:rPr>
          <w:noProof/>
        </w:rPr>
        <w:drawing>
          <wp:inline distT="0" distB="0" distL="0" distR="0" wp14:anchorId="0A3F8E90" wp14:editId="3F763F62">
            <wp:extent cx="3752215" cy="3601941"/>
            <wp:effectExtent l="0" t="0" r="635" b="0"/>
            <wp:docPr id="19147646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9" b="8509"/>
                    <a:stretch/>
                  </pic:blipFill>
                  <pic:spPr bwMode="auto">
                    <a:xfrm>
                      <a:off x="0" y="0"/>
                      <a:ext cx="3759995" cy="36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E6B1" w14:textId="77777777" w:rsidR="00826D58" w:rsidRDefault="00826D58" w:rsidP="00826D58">
      <w:pPr>
        <w:jc w:val="center"/>
      </w:pPr>
    </w:p>
    <w:sdt>
      <w:sdtPr>
        <w:alias w:val="Titel"/>
        <w:tag w:val=""/>
        <w:id w:val="-1386255228"/>
        <w:placeholder>
          <w:docPart w:val="E18708F188B341A68EDF17A4644A7F9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D7433DB" w14:textId="55584D2A" w:rsidR="004A14A3" w:rsidRDefault="00826D58" w:rsidP="00082BAF">
          <w:pPr>
            <w:pStyle w:val="Titel"/>
            <w:ind w:left="708" w:hanging="708"/>
            <w:jc w:val="right"/>
          </w:pPr>
          <w:r>
            <w:t>RFID-Gwent</w:t>
          </w:r>
        </w:p>
      </w:sdtContent>
    </w:sdt>
    <w:sdt>
      <w:sdtPr>
        <w:alias w:val="Betreff"/>
        <w:tag w:val=""/>
        <w:id w:val="-1518381996"/>
        <w:placeholder>
          <w:docPart w:val="73E256134C414E2E97EA005324C5A40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DF644C2" w14:textId="37FC62A5" w:rsidR="00082BAF" w:rsidRDefault="00826D58" w:rsidP="00AB4994">
          <w:pPr>
            <w:pStyle w:val="Titel"/>
            <w:spacing w:line="360" w:lineRule="auto"/>
            <w:jc w:val="right"/>
          </w:pPr>
          <w:r>
            <w:t>Elektronisches Brettspiel</w:t>
          </w:r>
        </w:p>
      </w:sdtContent>
    </w:sdt>
    <w:p w14:paraId="0BB8850C" w14:textId="5A8923CA" w:rsidR="009B540F" w:rsidRPr="009B540F" w:rsidRDefault="009B540F" w:rsidP="00BF25B5">
      <w:pPr>
        <w:pStyle w:val="Untertitel"/>
      </w:pPr>
      <w:r w:rsidRPr="009B540F">
        <w:t>Projekt Dokumentation [DE]</w:t>
      </w:r>
    </w:p>
    <w:p w14:paraId="40D4C42C" w14:textId="77777777" w:rsidR="009B540F" w:rsidRDefault="00B74DFF" w:rsidP="00BF25B5">
      <w:pPr>
        <w:pStyle w:val="Untertitel"/>
      </w:pPr>
      <w:r w:rsidRPr="00D70F25">
        <w:t>Autor</w:t>
      </w:r>
      <w:r w:rsidR="009B540F" w:rsidRPr="00D70F25">
        <w:t>:</w:t>
      </w:r>
      <w:r w:rsidR="00922B3D" w:rsidRPr="00D70F25">
        <w:t xml:space="preserve"> </w:t>
      </w:r>
      <w:sdt>
        <w:sdtPr>
          <w:alias w:val="Autor"/>
          <w:tag w:val=""/>
          <w:id w:val="1374120747"/>
          <w:placeholder>
            <w:docPart w:val="C444F03889BD46BA8CD6A2A7F2A745A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F2F5F">
            <w:t>Simon Grundner</w:t>
          </w:r>
        </w:sdtContent>
      </w:sdt>
    </w:p>
    <w:p w14:paraId="3D76A945" w14:textId="6393F066" w:rsidR="0020504D" w:rsidRPr="0020504D" w:rsidRDefault="00407292" w:rsidP="0020504D">
      <w:pPr>
        <w:pStyle w:val="Untertitel"/>
      </w:pPr>
      <w:r>
        <w:t xml:space="preserve">Version: </w:t>
      </w:r>
      <w:sdt>
        <w:sdtPr>
          <w:alias w:val="Status"/>
          <w:tag w:val=""/>
          <w:id w:val="1630515980"/>
          <w:placeholder>
            <w:docPart w:val="868EDFD517E44F548B091C2EA6EF230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826D58">
            <w:t>V1R0</w:t>
          </w:r>
        </w:sdtContent>
      </w:sdt>
    </w:p>
    <w:sdt>
      <w:sdtPr>
        <w:alias w:val="Veröffentlichungsdatum"/>
        <w:tag w:val=""/>
        <w:id w:val="-1506354495"/>
        <w:placeholder>
          <w:docPart w:val="22B7926F88724238838A227F398FEA8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p w14:paraId="0C489B61" w14:textId="0881926E" w:rsidR="00082BAF" w:rsidRPr="00082BAF" w:rsidRDefault="00826D58" w:rsidP="00082BAF">
          <w:pPr>
            <w:pStyle w:val="Untertitel"/>
          </w:pPr>
          <w:r>
            <w:rPr>
              <w:lang w:val="en-DE"/>
            </w:rPr>
            <w:t>01/08/2023</w:t>
          </w:r>
        </w:p>
      </w:sdtContent>
    </w:sdt>
    <w:p w14:paraId="587D8D83" w14:textId="77777777" w:rsidR="009B540F" w:rsidRPr="00D70F25" w:rsidRDefault="009B540F" w:rsidP="009B540F"/>
    <w:p w14:paraId="63AABA0C" w14:textId="77777777" w:rsidR="004A14A3" w:rsidRPr="00D70F25" w:rsidRDefault="004A14A3" w:rsidP="004A14A3">
      <w:pPr>
        <w:suppressAutoHyphens w:val="0"/>
        <w:spacing w:line="259" w:lineRule="auto"/>
        <w:jc w:val="left"/>
      </w:pPr>
      <w:r w:rsidRPr="00D70F25">
        <w:rPr>
          <w:sz w:val="20"/>
          <w:szCs w:val="18"/>
        </w:rPr>
        <w:br w:type="page"/>
      </w:r>
    </w:p>
    <w:p w14:paraId="27B047EF" w14:textId="77777777" w:rsidR="00662B74" w:rsidRPr="00D70F25" w:rsidRDefault="00662B74">
      <w:pPr>
        <w:suppressAutoHyphens w:val="0"/>
        <w:spacing w:line="259" w:lineRule="auto"/>
        <w:jc w:val="left"/>
        <w:rPr>
          <w:rFonts w:eastAsiaTheme="majorEastAsia" w:cstheme="majorBidi"/>
          <w:bCs/>
          <w:noProof/>
          <w:sz w:val="30"/>
          <w:szCs w:val="30"/>
          <w14:ligatures w14:val="none"/>
        </w:rPr>
      </w:pPr>
      <w:r w:rsidRPr="00D70F25">
        <w:lastRenderedPageBreak/>
        <w:br w:type="page"/>
      </w:r>
    </w:p>
    <w:p w14:paraId="30C4730B" w14:textId="77777777" w:rsidR="00662B74" w:rsidRPr="00D70F25" w:rsidRDefault="00662B74" w:rsidP="001C2357">
      <w:pPr>
        <w:pStyle w:val="Inhaltsverzeichnisberschrift"/>
        <w:sectPr w:rsidR="00662B74" w:rsidRPr="00D70F25" w:rsidSect="00662B7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Cs w:val="0"/>
          <w:noProof w:val="0"/>
          <w:sz w:val="24"/>
          <w:szCs w:val="22"/>
          <w14:ligatures w14:val="standardContextual"/>
        </w:rPr>
        <w:id w:val="-133336640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B7E30F4" w14:textId="77777777" w:rsidR="00895B2F" w:rsidRDefault="00895B2F">
          <w:pPr>
            <w:pStyle w:val="Inhaltsverzeichnisberschrift"/>
          </w:pPr>
          <w:r>
            <w:t>Inhaltsverzeichnis</w:t>
          </w:r>
        </w:p>
        <w:p w14:paraId="3328F72E" w14:textId="77777777" w:rsidR="00895B2F" w:rsidRDefault="00895B2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i w:val="0"/>
              <w:noProof/>
              <w:kern w:val="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88804" w:history="1">
            <w:r w:rsidRPr="001164AD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b w:val="0"/>
                <w:i w:val="0"/>
                <w:noProof/>
                <w:kern w:val="2"/>
                <w:lang w:eastAsia="de-DE"/>
              </w:rPr>
              <w:tab/>
            </w:r>
            <w:r w:rsidRPr="001164AD">
              <w:rPr>
                <w:rStyle w:val="Hyperlink"/>
                <w:noProof/>
              </w:rPr>
              <w:t>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60F9" w14:textId="77777777" w:rsidR="00895B2F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/>
              <w:b w:val="0"/>
              <w:noProof/>
              <w:kern w:val="2"/>
              <w:lang w:eastAsia="de-DE"/>
            </w:rPr>
          </w:pPr>
          <w:hyperlink w:anchor="_Toc143188805" w:history="1">
            <w:r w:rsidR="00895B2F" w:rsidRPr="001164AD">
              <w:rPr>
                <w:rStyle w:val="Hyperlink"/>
                <w:noProof/>
              </w:rPr>
              <w:t>1.1</w:t>
            </w:r>
            <w:r w:rsidR="00895B2F">
              <w:rPr>
                <w:rFonts w:asciiTheme="minorHAnsi" w:hAnsiTheme="minorHAnsi"/>
                <w:b w:val="0"/>
                <w:noProof/>
                <w:kern w:val="2"/>
                <w:lang w:eastAsia="de-DE"/>
              </w:rPr>
              <w:tab/>
            </w:r>
            <w:r w:rsidR="00895B2F" w:rsidRPr="001164AD">
              <w:rPr>
                <w:rStyle w:val="Hyperlink"/>
                <w:noProof/>
              </w:rPr>
              <w:t>H2</w:t>
            </w:r>
            <w:r w:rsidR="00895B2F">
              <w:rPr>
                <w:noProof/>
                <w:webHidden/>
              </w:rPr>
              <w:tab/>
            </w:r>
            <w:r w:rsidR="00895B2F">
              <w:rPr>
                <w:noProof/>
                <w:webHidden/>
              </w:rPr>
              <w:fldChar w:fldCharType="begin"/>
            </w:r>
            <w:r w:rsidR="00895B2F">
              <w:rPr>
                <w:noProof/>
                <w:webHidden/>
              </w:rPr>
              <w:instrText xml:space="preserve"> PAGEREF _Toc143188805 \h </w:instrText>
            </w:r>
            <w:r w:rsidR="00895B2F">
              <w:rPr>
                <w:noProof/>
                <w:webHidden/>
              </w:rPr>
            </w:r>
            <w:r w:rsidR="00895B2F">
              <w:rPr>
                <w:noProof/>
                <w:webHidden/>
              </w:rPr>
              <w:fldChar w:fldCharType="separate"/>
            </w:r>
            <w:r w:rsidR="00895B2F">
              <w:rPr>
                <w:noProof/>
                <w:webHidden/>
              </w:rPr>
              <w:t>1</w:t>
            </w:r>
            <w:r w:rsidR="00895B2F">
              <w:rPr>
                <w:noProof/>
                <w:webHidden/>
              </w:rPr>
              <w:fldChar w:fldCharType="end"/>
            </w:r>
          </w:hyperlink>
        </w:p>
        <w:p w14:paraId="0E581251" w14:textId="77777777" w:rsidR="00895B2F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kern w:val="2"/>
              <w:lang w:eastAsia="de-DE"/>
            </w:rPr>
          </w:pPr>
          <w:hyperlink w:anchor="_Toc143188806" w:history="1">
            <w:r w:rsidR="00895B2F" w:rsidRPr="001164AD">
              <w:rPr>
                <w:rStyle w:val="Hyperlink"/>
                <w:noProof/>
              </w:rPr>
              <w:t>1.1.1</w:t>
            </w:r>
            <w:r w:rsidR="00895B2F">
              <w:rPr>
                <w:rFonts w:asciiTheme="minorHAnsi" w:hAnsiTheme="minorHAnsi"/>
                <w:noProof/>
                <w:kern w:val="2"/>
                <w:lang w:eastAsia="de-DE"/>
              </w:rPr>
              <w:tab/>
            </w:r>
            <w:r w:rsidR="00895B2F" w:rsidRPr="001164AD">
              <w:rPr>
                <w:rStyle w:val="Hyperlink"/>
                <w:noProof/>
              </w:rPr>
              <w:t>H3</w:t>
            </w:r>
            <w:r w:rsidR="00895B2F">
              <w:rPr>
                <w:noProof/>
                <w:webHidden/>
              </w:rPr>
              <w:tab/>
            </w:r>
            <w:r w:rsidR="00895B2F">
              <w:rPr>
                <w:noProof/>
                <w:webHidden/>
              </w:rPr>
              <w:fldChar w:fldCharType="begin"/>
            </w:r>
            <w:r w:rsidR="00895B2F">
              <w:rPr>
                <w:noProof/>
                <w:webHidden/>
              </w:rPr>
              <w:instrText xml:space="preserve"> PAGEREF _Toc143188806 \h </w:instrText>
            </w:r>
            <w:r w:rsidR="00895B2F">
              <w:rPr>
                <w:noProof/>
                <w:webHidden/>
              </w:rPr>
            </w:r>
            <w:r w:rsidR="00895B2F">
              <w:rPr>
                <w:noProof/>
                <w:webHidden/>
              </w:rPr>
              <w:fldChar w:fldCharType="separate"/>
            </w:r>
            <w:r w:rsidR="00895B2F">
              <w:rPr>
                <w:noProof/>
                <w:webHidden/>
              </w:rPr>
              <w:t>1</w:t>
            </w:r>
            <w:r w:rsidR="00895B2F">
              <w:rPr>
                <w:noProof/>
                <w:webHidden/>
              </w:rPr>
              <w:fldChar w:fldCharType="end"/>
            </w:r>
          </w:hyperlink>
        </w:p>
        <w:p w14:paraId="63C36971" w14:textId="77777777" w:rsidR="00895B2F" w:rsidRDefault="00895B2F">
          <w:r>
            <w:rPr>
              <w:b/>
              <w:bCs/>
            </w:rPr>
            <w:fldChar w:fldCharType="end"/>
          </w:r>
        </w:p>
      </w:sdtContent>
    </w:sdt>
    <w:p w14:paraId="5AB100D8" w14:textId="77777777" w:rsidR="00895B2F" w:rsidRPr="00895B2F" w:rsidRDefault="00895B2F" w:rsidP="00895B2F"/>
    <w:p w14:paraId="537A54C8" w14:textId="77777777" w:rsidR="00895B2F" w:rsidRDefault="00895B2F">
      <w:pPr>
        <w:suppressAutoHyphens w:val="0"/>
        <w:spacing w:line="259" w:lineRule="auto"/>
        <w:jc w:val="left"/>
      </w:pPr>
      <w:r>
        <w:br w:type="page"/>
      </w:r>
    </w:p>
    <w:p w14:paraId="17134F3B" w14:textId="77777777" w:rsidR="0020504D" w:rsidRDefault="0020504D">
      <w:pPr>
        <w:suppressAutoHyphens w:val="0"/>
        <w:spacing w:line="259" w:lineRule="auto"/>
        <w:jc w:val="left"/>
        <w:rPr>
          <w:rFonts w:eastAsiaTheme="majorEastAsia" w:cstheme="majorBidi"/>
          <w:bCs/>
          <w:noProof/>
          <w:sz w:val="30"/>
          <w:szCs w:val="30"/>
          <w14:ligatures w14:val="none"/>
        </w:rPr>
      </w:pPr>
    </w:p>
    <w:p w14:paraId="5AD3445A" w14:textId="77777777" w:rsidR="00895B2F" w:rsidRPr="00895B2F" w:rsidRDefault="00895B2F" w:rsidP="00895B2F">
      <w:pPr>
        <w:sectPr w:rsidR="00895B2F" w:rsidRPr="00895B2F" w:rsidSect="00662B74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75F21A31" w14:textId="77777777" w:rsidR="00A82B0F" w:rsidRDefault="001C2357" w:rsidP="001C2357">
      <w:pPr>
        <w:pStyle w:val="berschrift1"/>
      </w:pPr>
      <w:bookmarkStart w:id="0" w:name="_Toc143188039"/>
      <w:bookmarkStart w:id="1" w:name="_Toc143188753"/>
      <w:bookmarkStart w:id="2" w:name="_Toc143188804"/>
      <w:r>
        <w:t>H1</w:t>
      </w:r>
      <w:bookmarkEnd w:id="0"/>
      <w:bookmarkEnd w:id="1"/>
      <w:bookmarkEnd w:id="2"/>
    </w:p>
    <w:p w14:paraId="63E3C069" w14:textId="77777777" w:rsidR="00A82B0F" w:rsidRDefault="001C2357" w:rsidP="00A82B0F">
      <w:pPr>
        <w:pStyle w:val="berschrift2"/>
      </w:pPr>
      <w:bookmarkStart w:id="3" w:name="_Toc143188040"/>
      <w:bookmarkStart w:id="4" w:name="_Toc143188754"/>
      <w:bookmarkStart w:id="5" w:name="_Toc143188805"/>
      <w:r>
        <w:t>H2</w:t>
      </w:r>
      <w:bookmarkEnd w:id="3"/>
      <w:bookmarkEnd w:id="4"/>
      <w:bookmarkEnd w:id="5"/>
    </w:p>
    <w:p w14:paraId="33596AAA" w14:textId="77777777" w:rsidR="009877AA" w:rsidRDefault="001C2357" w:rsidP="009877AA">
      <w:pPr>
        <w:pStyle w:val="berschrift3"/>
      </w:pPr>
      <w:bookmarkStart w:id="6" w:name="_Toc143188041"/>
      <w:bookmarkStart w:id="7" w:name="_Toc143188755"/>
      <w:bookmarkStart w:id="8" w:name="_Toc143188806"/>
      <w:r>
        <w:t>H3</w:t>
      </w:r>
      <w:bookmarkEnd w:id="6"/>
      <w:bookmarkEnd w:id="7"/>
      <w:bookmarkEnd w:id="8"/>
    </w:p>
    <w:p w14:paraId="085DD287" w14:textId="77777777" w:rsidR="00260155" w:rsidRDefault="001C2357" w:rsidP="00895B2F">
      <w:pPr>
        <w:pStyle w:val="berschrift4"/>
      </w:pPr>
      <w:bookmarkStart w:id="9" w:name="_Toc143188042"/>
      <w:bookmarkStart w:id="10" w:name="_Toc143188756"/>
      <w:r>
        <w:t>H4</w:t>
      </w:r>
      <w:bookmarkEnd w:id="9"/>
      <w:bookmarkEnd w:id="10"/>
    </w:p>
    <w:p w14:paraId="1262458F" w14:textId="77777777" w:rsidR="0020504D" w:rsidRDefault="0020504D">
      <w:pPr>
        <w:suppressAutoHyphens w:val="0"/>
        <w:spacing w:line="259" w:lineRule="auto"/>
        <w:jc w:val="left"/>
      </w:pPr>
      <w:r>
        <w:br w:type="page"/>
      </w:r>
    </w:p>
    <w:p w14:paraId="5F13417C" w14:textId="77777777" w:rsidR="00895B2F" w:rsidRPr="00895B2F" w:rsidRDefault="00895B2F" w:rsidP="00895B2F"/>
    <w:sectPr w:rsidR="00895B2F" w:rsidRPr="00895B2F" w:rsidSect="00D70F25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3347" w14:textId="77777777" w:rsidR="00573ADF" w:rsidRDefault="00573ADF" w:rsidP="00DC00C0">
      <w:pPr>
        <w:spacing w:after="0" w:line="240" w:lineRule="auto"/>
      </w:pPr>
      <w:r>
        <w:separator/>
      </w:r>
    </w:p>
  </w:endnote>
  <w:endnote w:type="continuationSeparator" w:id="0">
    <w:p w14:paraId="6F1C27F0" w14:textId="77777777" w:rsidR="00573ADF" w:rsidRDefault="00573ADF" w:rsidP="00DC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F01C" w14:textId="77777777" w:rsidR="00DD5ACB" w:rsidRPr="00DD5ACB" w:rsidRDefault="00DD5ACB" w:rsidP="00D70F25">
    <w:pPr>
      <w:pStyle w:val="Fuzeile"/>
      <w:spacing w:line="360" w:lineRule="auto"/>
      <w:rPr>
        <w:sz w:val="2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5537" w14:textId="77777777" w:rsidR="004E11F7" w:rsidRPr="002E6A83" w:rsidRDefault="004E11F7" w:rsidP="00CC2EC7">
    <w:pPr>
      <w:pStyle w:val="Fuzeile"/>
      <w:pBdr>
        <w:top w:val="single" w:sz="12" w:space="1" w:color="auto"/>
      </w:pBdr>
      <w:spacing w:before="240" w:line="360" w:lineRule="auto"/>
      <w:rPr>
        <w:sz w:val="20"/>
        <w:szCs w:val="18"/>
      </w:rPr>
    </w:pPr>
    <w:r w:rsidRPr="002E6A83">
      <w:rPr>
        <w:sz w:val="20"/>
        <w:szCs w:val="18"/>
      </w:rPr>
      <w:t>Simon Grundner – August 2023</w:t>
    </w:r>
    <w:r w:rsidR="00662B74">
      <w:rPr>
        <w:sz w:val="20"/>
        <w:szCs w:val="18"/>
      </w:rPr>
      <w:tab/>
    </w:r>
    <w:r w:rsidR="00662B74">
      <w:rPr>
        <w:sz w:val="20"/>
        <w:szCs w:val="18"/>
      </w:rPr>
      <w:fldChar w:fldCharType="begin"/>
    </w:r>
    <w:r w:rsidR="00662B74">
      <w:rPr>
        <w:sz w:val="20"/>
        <w:szCs w:val="18"/>
      </w:rPr>
      <w:instrText xml:space="preserve"> PAGE  \* ROMAN  \* MERGEFORMAT </w:instrText>
    </w:r>
    <w:r w:rsidR="00662B74">
      <w:rPr>
        <w:sz w:val="20"/>
        <w:szCs w:val="18"/>
      </w:rPr>
      <w:fldChar w:fldCharType="separate"/>
    </w:r>
    <w:r w:rsidR="00662B74">
      <w:rPr>
        <w:noProof/>
        <w:sz w:val="20"/>
        <w:szCs w:val="18"/>
      </w:rPr>
      <w:t>I</w:t>
    </w:r>
    <w:r w:rsidR="00662B74">
      <w:rPr>
        <w:sz w:val="20"/>
        <w:szCs w:val="18"/>
      </w:rPr>
      <w:fldChar w:fldCharType="end"/>
    </w:r>
    <w:r w:rsidRPr="002E6A83">
      <w:rPr>
        <w:sz w:val="20"/>
        <w:szCs w:val="18"/>
      </w:rPr>
      <w:tab/>
      <w:t>Dokumentation: RFID-Gwent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E76D" w14:textId="60189FEF" w:rsidR="00BC5B94" w:rsidRPr="00BC5B94" w:rsidRDefault="00BC5B94" w:rsidP="00BC5B94">
    <w:pPr>
      <w:pStyle w:val="Fuzeile"/>
      <w:pBdr>
        <w:top w:val="single" w:sz="12" w:space="1" w:color="auto"/>
      </w:pBdr>
      <w:rPr>
        <w:sz w:val="20"/>
        <w:szCs w:val="18"/>
        <w:lang w:val="en-US"/>
      </w:rPr>
    </w:pPr>
    <w:r w:rsidRPr="00BC5B94">
      <w:rPr>
        <w:sz w:val="20"/>
        <w:szCs w:val="18"/>
        <w:lang w:val="en-US"/>
      </w:rPr>
      <w:t xml:space="preserve">Repository: </w:t>
    </w:r>
    <w:sdt>
      <w:sdtPr>
        <w:rPr>
          <w:sz w:val="20"/>
          <w:szCs w:val="18"/>
          <w:lang w:val="en-US"/>
        </w:rPr>
        <w:alias w:val="Firmenadresse"/>
        <w:tag w:val=""/>
        <w:id w:val="-1574197508"/>
        <w:placeholder>
          <w:docPart w:val="39433B8DAF3D4D76924C6CD56AC7AB09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826D58" w:rsidRPr="00826D58">
          <w:rPr>
            <w:sz w:val="20"/>
            <w:szCs w:val="18"/>
            <w:lang w:val="en-US"/>
          </w:rPr>
          <w:t>https://github.com/s-grundner/RFID-Gwent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FE7B" w14:textId="1F5750EA" w:rsidR="00D70F25" w:rsidRPr="00826D58" w:rsidRDefault="00D70F25" w:rsidP="00DD5ACB">
    <w:pPr>
      <w:pStyle w:val="Fuzeile"/>
      <w:pBdr>
        <w:top w:val="single" w:sz="12" w:space="1" w:color="auto"/>
      </w:pBdr>
      <w:spacing w:line="360" w:lineRule="auto"/>
      <w:rPr>
        <w:sz w:val="20"/>
        <w:szCs w:val="18"/>
        <w:lang w:val="sv-SE"/>
      </w:rPr>
    </w:pPr>
    <w:r w:rsidRPr="00826D58">
      <w:rPr>
        <w:sz w:val="20"/>
        <w:szCs w:val="18"/>
        <w:lang w:val="sv-SE"/>
      </w:rPr>
      <w:t xml:space="preserve">Dokumentation: </w:t>
    </w:r>
    <w:sdt>
      <w:sdtPr>
        <w:rPr>
          <w:sz w:val="20"/>
          <w:szCs w:val="18"/>
          <w:lang w:val="sv-SE"/>
        </w:rPr>
        <w:alias w:val="Titel"/>
        <w:tag w:val=""/>
        <w:id w:val="-102654304"/>
        <w:placeholder>
          <w:docPart w:val="007BE65640924B9EBAB475BD031144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26D58" w:rsidRPr="00826D58">
          <w:rPr>
            <w:sz w:val="20"/>
            <w:szCs w:val="18"/>
            <w:lang w:val="sv-SE"/>
          </w:rPr>
          <w:t>RFID-Gwent</w:t>
        </w:r>
      </w:sdtContent>
    </w:sdt>
    <w:r w:rsidRPr="00826D58">
      <w:rPr>
        <w:sz w:val="20"/>
        <w:szCs w:val="18"/>
        <w:lang w:val="sv-SE"/>
      </w:rPr>
      <w:tab/>
    </w:r>
    <w:r>
      <w:rPr>
        <w:sz w:val="20"/>
        <w:szCs w:val="18"/>
      </w:rPr>
      <w:fldChar w:fldCharType="begin"/>
    </w:r>
    <w:r w:rsidRPr="00826D58">
      <w:rPr>
        <w:sz w:val="20"/>
        <w:szCs w:val="18"/>
        <w:lang w:val="sv-SE"/>
      </w:rPr>
      <w:instrText xml:space="preserve"> PAGE  \* ROMAN  \* MERGEFORMAT </w:instrText>
    </w:r>
    <w:r>
      <w:rPr>
        <w:sz w:val="20"/>
        <w:szCs w:val="18"/>
      </w:rPr>
      <w:fldChar w:fldCharType="separate"/>
    </w:r>
    <w:r w:rsidRPr="00826D58">
      <w:rPr>
        <w:sz w:val="20"/>
        <w:szCs w:val="18"/>
        <w:lang w:val="sv-SE"/>
      </w:rPr>
      <w:t>I</w:t>
    </w:r>
    <w:r>
      <w:rPr>
        <w:sz w:val="20"/>
        <w:szCs w:val="18"/>
      </w:rPr>
      <w:fldChar w:fldCharType="end"/>
    </w:r>
    <w:r w:rsidRPr="00826D58">
      <w:rPr>
        <w:sz w:val="20"/>
        <w:szCs w:val="18"/>
        <w:lang w:val="sv-SE"/>
      </w:rPr>
      <w:tab/>
    </w:r>
    <w:sdt>
      <w:sdtPr>
        <w:rPr>
          <w:sz w:val="20"/>
          <w:szCs w:val="18"/>
          <w:lang w:val="sv-SE"/>
        </w:rPr>
        <w:alias w:val="Autor"/>
        <w:tag w:val=""/>
        <w:id w:val="-1155449053"/>
        <w:placeholder>
          <w:docPart w:val="39433B8DAF3D4D76924C6CD56AC7AB0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826D58">
          <w:rPr>
            <w:sz w:val="20"/>
            <w:szCs w:val="18"/>
            <w:lang w:val="sv-SE"/>
          </w:rPr>
          <w:t>Simon Grundner</w:t>
        </w:r>
      </w:sdtContent>
    </w:sdt>
    <w:r w:rsidRPr="00826D58">
      <w:rPr>
        <w:sz w:val="20"/>
        <w:szCs w:val="18"/>
        <w:lang w:val="sv-SE"/>
      </w:rPr>
      <w:t xml:space="preserve"> – </w:t>
    </w:r>
    <w:sdt>
      <w:sdtPr>
        <w:rPr>
          <w:sz w:val="20"/>
          <w:szCs w:val="18"/>
        </w:rPr>
        <w:alias w:val="Veröffentlichungsdatum"/>
        <w:tag w:val=""/>
        <w:id w:val="-1378552631"/>
        <w:placeholder>
          <w:docPart w:val="460CD833F1974F67BF0EE87A799E7E3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826D58">
          <w:rPr>
            <w:sz w:val="20"/>
            <w:szCs w:val="18"/>
            <w:lang w:val="en-DE"/>
          </w:rPr>
          <w:t>01/08/2023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81B7" w14:textId="56AD1429" w:rsidR="00CC2EC7" w:rsidRPr="00826D58" w:rsidRDefault="00000000" w:rsidP="00CC2EC7">
    <w:pPr>
      <w:pStyle w:val="Fuzeile"/>
      <w:pBdr>
        <w:top w:val="single" w:sz="12" w:space="1" w:color="auto"/>
      </w:pBdr>
      <w:spacing w:line="360" w:lineRule="auto"/>
      <w:rPr>
        <w:sz w:val="20"/>
        <w:szCs w:val="18"/>
        <w:lang w:val="sv-SE"/>
      </w:rPr>
    </w:pPr>
    <w:sdt>
      <w:sdtPr>
        <w:rPr>
          <w:sz w:val="20"/>
          <w:szCs w:val="18"/>
          <w:lang w:val="sv-SE"/>
        </w:rPr>
        <w:alias w:val="Autor"/>
        <w:tag w:val=""/>
        <w:id w:val="306753169"/>
        <w:placeholder>
          <w:docPart w:val="0E5D995CC9364FA1B0F9DA6526BFBA8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C2EC7" w:rsidRPr="00826D58">
          <w:rPr>
            <w:sz w:val="20"/>
            <w:szCs w:val="18"/>
            <w:lang w:val="sv-SE"/>
          </w:rPr>
          <w:t>Simon Grundner</w:t>
        </w:r>
      </w:sdtContent>
    </w:sdt>
    <w:r w:rsidR="00CC2EC7" w:rsidRPr="00826D58">
      <w:rPr>
        <w:sz w:val="20"/>
        <w:szCs w:val="18"/>
        <w:lang w:val="sv-SE"/>
      </w:rPr>
      <w:t xml:space="preserve"> </w:t>
    </w:r>
    <w:r w:rsidR="0020504D" w:rsidRPr="00826D58">
      <w:rPr>
        <w:sz w:val="20"/>
        <w:szCs w:val="18"/>
        <w:lang w:val="sv-SE"/>
      </w:rPr>
      <w:t xml:space="preserve">- </w:t>
    </w:r>
    <w:sdt>
      <w:sdtPr>
        <w:rPr>
          <w:sz w:val="20"/>
          <w:szCs w:val="18"/>
          <w:lang w:val="sv-SE"/>
        </w:rPr>
        <w:alias w:val="Veröffentlichungsdatum"/>
        <w:tag w:val=""/>
        <w:id w:val="1848133025"/>
        <w:placeholder>
          <w:docPart w:val="79FEDD3BAA2F4B789700594E32B62AA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826D58">
          <w:rPr>
            <w:sz w:val="20"/>
            <w:szCs w:val="18"/>
            <w:lang w:val="en-DE"/>
          </w:rPr>
          <w:t>01/08/2023</w:t>
        </w:r>
      </w:sdtContent>
    </w:sdt>
    <w:r w:rsidR="00CC2EC7" w:rsidRPr="00826D58">
      <w:rPr>
        <w:sz w:val="20"/>
        <w:szCs w:val="18"/>
        <w:lang w:val="sv-SE"/>
      </w:rPr>
      <w:tab/>
    </w:r>
    <w:r w:rsidR="00CC2EC7">
      <w:rPr>
        <w:sz w:val="20"/>
        <w:szCs w:val="18"/>
      </w:rPr>
      <w:fldChar w:fldCharType="begin"/>
    </w:r>
    <w:r w:rsidR="00CC2EC7" w:rsidRPr="00826D58">
      <w:rPr>
        <w:sz w:val="20"/>
        <w:szCs w:val="18"/>
        <w:lang w:val="sv-SE"/>
      </w:rPr>
      <w:instrText xml:space="preserve"> PAGE  \* ROMAN  \* MERGEFORMAT </w:instrText>
    </w:r>
    <w:r w:rsidR="00CC2EC7">
      <w:rPr>
        <w:sz w:val="20"/>
        <w:szCs w:val="18"/>
      </w:rPr>
      <w:fldChar w:fldCharType="separate"/>
    </w:r>
    <w:r w:rsidR="00CC2EC7" w:rsidRPr="00826D58">
      <w:rPr>
        <w:noProof/>
        <w:sz w:val="20"/>
        <w:szCs w:val="18"/>
        <w:lang w:val="sv-SE"/>
      </w:rPr>
      <w:t>I</w:t>
    </w:r>
    <w:r w:rsidR="00CC2EC7">
      <w:rPr>
        <w:sz w:val="20"/>
        <w:szCs w:val="18"/>
      </w:rPr>
      <w:fldChar w:fldCharType="end"/>
    </w:r>
    <w:r w:rsidR="00CC2EC7" w:rsidRPr="00826D58">
      <w:rPr>
        <w:sz w:val="20"/>
        <w:szCs w:val="18"/>
        <w:lang w:val="sv-SE"/>
      </w:rPr>
      <w:tab/>
      <w:t xml:space="preserve">Dokumentation: </w:t>
    </w:r>
    <w:sdt>
      <w:sdtPr>
        <w:rPr>
          <w:sz w:val="20"/>
          <w:szCs w:val="18"/>
          <w:lang w:val="sv-SE"/>
        </w:rPr>
        <w:alias w:val="Titel"/>
        <w:tag w:val=""/>
        <w:id w:val="-1749332376"/>
        <w:placeholder>
          <w:docPart w:val="7C0381E2461D455992CAB94B16C26E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26D58" w:rsidRPr="00826D58">
          <w:rPr>
            <w:sz w:val="20"/>
            <w:szCs w:val="18"/>
            <w:lang w:val="sv-SE"/>
          </w:rPr>
          <w:t>RFID-Gwent</w:t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F3D8" w14:textId="73A64A7C" w:rsidR="00260155" w:rsidRPr="00D111E7" w:rsidRDefault="00260155" w:rsidP="00D111E7">
    <w:pPr>
      <w:pStyle w:val="Fuzeile"/>
      <w:pBdr>
        <w:top w:val="single" w:sz="12" w:space="1" w:color="auto"/>
      </w:pBdr>
      <w:spacing w:line="360" w:lineRule="auto"/>
      <w:rPr>
        <w:sz w:val="20"/>
        <w:szCs w:val="18"/>
      </w:rPr>
    </w:pPr>
    <w:r w:rsidRPr="002E6A83">
      <w:rPr>
        <w:sz w:val="20"/>
        <w:szCs w:val="18"/>
      </w:rPr>
      <w:t xml:space="preserve">Dokumentation: </w:t>
    </w:r>
    <w:sdt>
      <w:sdtPr>
        <w:rPr>
          <w:sz w:val="20"/>
          <w:szCs w:val="18"/>
        </w:rPr>
        <w:alias w:val="Titel"/>
        <w:tag w:val=""/>
        <w:id w:val="770432361"/>
        <w:placeholder>
          <w:docPart w:val="3425A58ABA4A41F3AD8832F77A269E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26D58">
          <w:rPr>
            <w:sz w:val="20"/>
            <w:szCs w:val="18"/>
          </w:rPr>
          <w:t>RFID-Gwent</w:t>
        </w:r>
      </w:sdtContent>
    </w:sdt>
    <w:r>
      <w:rPr>
        <w:sz w:val="20"/>
        <w:szCs w:val="18"/>
      </w:rPr>
      <w:tab/>
    </w:r>
    <w:r>
      <w:rPr>
        <w:sz w:val="20"/>
        <w:szCs w:val="18"/>
      </w:rPr>
      <w:fldChar w:fldCharType="begin"/>
    </w:r>
    <w:r>
      <w:rPr>
        <w:sz w:val="20"/>
        <w:szCs w:val="18"/>
      </w:rPr>
      <w:instrText xml:space="preserve"> PAGE  \* Arabic  \* MERGEFORMAT </w:instrText>
    </w:r>
    <w:r>
      <w:rPr>
        <w:sz w:val="20"/>
        <w:szCs w:val="18"/>
      </w:rPr>
      <w:fldChar w:fldCharType="separate"/>
    </w:r>
    <w:r>
      <w:rPr>
        <w:noProof/>
        <w:sz w:val="20"/>
        <w:szCs w:val="18"/>
      </w:rPr>
      <w:t>2</w:t>
    </w:r>
    <w:r>
      <w:rPr>
        <w:sz w:val="20"/>
        <w:szCs w:val="18"/>
      </w:rPr>
      <w:fldChar w:fldCharType="end"/>
    </w:r>
    <w:r w:rsidRPr="002E6A83">
      <w:rPr>
        <w:sz w:val="20"/>
        <w:szCs w:val="18"/>
      </w:rPr>
      <w:tab/>
    </w:r>
    <w:sdt>
      <w:sdtPr>
        <w:rPr>
          <w:sz w:val="20"/>
          <w:szCs w:val="18"/>
        </w:rPr>
        <w:alias w:val="Autor"/>
        <w:tag w:val=""/>
        <w:id w:val="2125879254"/>
        <w:placeholder>
          <w:docPart w:val="AD314843C1C44E85BC4470DA1D92CC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E6A83">
          <w:rPr>
            <w:sz w:val="20"/>
            <w:szCs w:val="18"/>
          </w:rPr>
          <w:t>Simon Grundner</w:t>
        </w:r>
      </w:sdtContent>
    </w:sdt>
    <w:r w:rsidRPr="002E6A83">
      <w:rPr>
        <w:sz w:val="20"/>
        <w:szCs w:val="18"/>
      </w:rPr>
      <w:t xml:space="preserve"> – </w:t>
    </w:r>
    <w:sdt>
      <w:sdtPr>
        <w:rPr>
          <w:sz w:val="20"/>
          <w:szCs w:val="18"/>
        </w:rPr>
        <w:alias w:val="Veröffentlichungsdatum"/>
        <w:tag w:val=""/>
        <w:id w:val="-1922864230"/>
        <w:placeholder>
          <w:docPart w:val="4E9BD113796C42E5A727447EE10AF85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826D58">
          <w:rPr>
            <w:sz w:val="20"/>
            <w:szCs w:val="18"/>
            <w:lang w:val="en-DE"/>
          </w:rPr>
          <w:t>01/08/2023</w:t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44A5" w14:textId="19792242" w:rsidR="00260155" w:rsidRPr="002E6A83" w:rsidRDefault="00000000" w:rsidP="00CC2EC7">
    <w:pPr>
      <w:pStyle w:val="Fuzeile"/>
      <w:pBdr>
        <w:top w:val="single" w:sz="12" w:space="1" w:color="auto"/>
      </w:pBdr>
      <w:spacing w:line="360" w:lineRule="auto"/>
      <w:rPr>
        <w:sz w:val="20"/>
        <w:szCs w:val="18"/>
      </w:rPr>
    </w:pPr>
    <w:sdt>
      <w:sdtPr>
        <w:rPr>
          <w:sz w:val="20"/>
          <w:szCs w:val="18"/>
        </w:rPr>
        <w:alias w:val="Autor"/>
        <w:tag w:val=""/>
        <w:id w:val="-811093587"/>
        <w:placeholder>
          <w:docPart w:val="56CFD637E8E04D1D8F58F229B37BD4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60155" w:rsidRPr="002E6A83">
          <w:rPr>
            <w:sz w:val="20"/>
            <w:szCs w:val="18"/>
          </w:rPr>
          <w:t>Simon Grundner</w:t>
        </w:r>
      </w:sdtContent>
    </w:sdt>
    <w:r w:rsidR="00260155" w:rsidRPr="002E6A83">
      <w:rPr>
        <w:sz w:val="20"/>
        <w:szCs w:val="18"/>
      </w:rPr>
      <w:t xml:space="preserve"> – </w:t>
    </w:r>
    <w:sdt>
      <w:sdtPr>
        <w:rPr>
          <w:sz w:val="20"/>
          <w:szCs w:val="18"/>
        </w:rPr>
        <w:alias w:val="Veröffentlichungsdatum"/>
        <w:tag w:val=""/>
        <w:id w:val="1001402294"/>
        <w:placeholder>
          <w:docPart w:val="F96C4E0D7DBC4E72BF6D9C38C8DFB82D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826D58">
          <w:rPr>
            <w:sz w:val="20"/>
            <w:szCs w:val="18"/>
            <w:lang w:val="en-DE"/>
          </w:rPr>
          <w:t>01/08/2023</w:t>
        </w:r>
      </w:sdtContent>
    </w:sdt>
    <w:r w:rsidR="00260155">
      <w:rPr>
        <w:sz w:val="20"/>
        <w:szCs w:val="18"/>
      </w:rPr>
      <w:tab/>
    </w:r>
    <w:r w:rsidR="00260155">
      <w:rPr>
        <w:sz w:val="20"/>
        <w:szCs w:val="18"/>
      </w:rPr>
      <w:fldChar w:fldCharType="begin"/>
    </w:r>
    <w:r w:rsidR="00260155">
      <w:rPr>
        <w:sz w:val="20"/>
        <w:szCs w:val="18"/>
      </w:rPr>
      <w:instrText xml:space="preserve"> PAGE  \* Arabic  \* MERGEFORMAT </w:instrText>
    </w:r>
    <w:r w:rsidR="00260155">
      <w:rPr>
        <w:sz w:val="20"/>
        <w:szCs w:val="18"/>
      </w:rPr>
      <w:fldChar w:fldCharType="separate"/>
    </w:r>
    <w:r w:rsidR="00260155">
      <w:rPr>
        <w:noProof/>
        <w:sz w:val="20"/>
        <w:szCs w:val="18"/>
      </w:rPr>
      <w:t>2</w:t>
    </w:r>
    <w:r w:rsidR="00260155">
      <w:rPr>
        <w:sz w:val="20"/>
        <w:szCs w:val="18"/>
      </w:rPr>
      <w:fldChar w:fldCharType="end"/>
    </w:r>
    <w:r w:rsidR="00260155" w:rsidRPr="002E6A83">
      <w:rPr>
        <w:sz w:val="20"/>
        <w:szCs w:val="18"/>
      </w:rPr>
      <w:tab/>
      <w:t xml:space="preserve">Dokumentation: </w:t>
    </w:r>
    <w:sdt>
      <w:sdtPr>
        <w:rPr>
          <w:sz w:val="20"/>
          <w:szCs w:val="18"/>
        </w:rPr>
        <w:alias w:val="Titel"/>
        <w:tag w:val=""/>
        <w:id w:val="-1317251090"/>
        <w:placeholder>
          <w:docPart w:val="253206AC2B2644A083174C3760A4CE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26D58">
          <w:rPr>
            <w:sz w:val="20"/>
            <w:szCs w:val="18"/>
          </w:rPr>
          <w:t>RFID-Gwent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65E3" w14:textId="77777777" w:rsidR="00573ADF" w:rsidRDefault="00573ADF" w:rsidP="00DC00C0">
      <w:pPr>
        <w:spacing w:after="0" w:line="240" w:lineRule="auto"/>
      </w:pPr>
      <w:r>
        <w:separator/>
      </w:r>
    </w:p>
  </w:footnote>
  <w:footnote w:type="continuationSeparator" w:id="0">
    <w:p w14:paraId="34F38DE5" w14:textId="77777777" w:rsidR="00573ADF" w:rsidRDefault="00573ADF" w:rsidP="00DC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9153" w14:textId="05DE91BF" w:rsidR="001C0F18" w:rsidRPr="00662B74" w:rsidRDefault="00662B74" w:rsidP="00CC2EC7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r>
      <w:rPr>
        <w:sz w:val="20"/>
        <w:szCs w:val="18"/>
        <w:lang w:val="en-US"/>
      </w:rPr>
      <w:fldChar w:fldCharType="begin"/>
    </w:r>
    <w:r>
      <w:rPr>
        <w:sz w:val="20"/>
        <w:szCs w:val="18"/>
        <w:lang w:val="en-US"/>
      </w:rPr>
      <w:instrText xml:space="preserve"> STYLEREF  Inhaltsverzeichnisüberschrift  \* MERGEFORMAT </w:instrText>
    </w:r>
    <w:r w:rsidR="00826D58">
      <w:rPr>
        <w:sz w:val="20"/>
        <w:szCs w:val="18"/>
        <w:lang w:val="en-US"/>
      </w:rPr>
      <w:fldChar w:fldCharType="separate"/>
    </w:r>
    <w:r w:rsidR="00826D58">
      <w:rPr>
        <w:noProof/>
        <w:sz w:val="20"/>
        <w:szCs w:val="18"/>
        <w:lang w:val="en-US"/>
      </w:rPr>
      <w:t>Inhaltsverzeichnis</w:t>
    </w:r>
    <w:r>
      <w:rPr>
        <w:sz w:val="20"/>
        <w:szCs w:val="18"/>
        <w:lang w:val="en-US"/>
      </w:rPr>
      <w:fldChar w:fldCharType="end"/>
    </w:r>
    <w:r w:rsidR="004E11F7" w:rsidRPr="00662B74">
      <w:rPr>
        <w:sz w:val="20"/>
        <w:szCs w:val="18"/>
        <w:lang w:val="en-US"/>
      </w:rPr>
      <w:tab/>
    </w:r>
    <w:r w:rsidR="004E11F7" w:rsidRPr="00662B74">
      <w:rPr>
        <w:sz w:val="20"/>
        <w:szCs w:val="18"/>
        <w:lang w:val="en-US"/>
      </w:rPr>
      <w:tab/>
    </w:r>
    <w:hyperlink r:id="rId1" w:history="1">
      <w:r w:rsidR="004E11F7" w:rsidRPr="00662B74">
        <w:rPr>
          <w:rStyle w:val="Hyperlink"/>
          <w:sz w:val="20"/>
          <w:szCs w:val="18"/>
          <w:lang w:val="en-US"/>
        </w:rPr>
        <w:t>https://github.com/s-grundner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7AD9" w14:textId="77777777" w:rsidR="00662B74" w:rsidRDefault="00000000" w:rsidP="00662B74">
    <w:pPr>
      <w:pStyle w:val="Kopfzeile"/>
      <w:rPr>
        <w:sz w:val="20"/>
        <w:szCs w:val="18"/>
      </w:rPr>
    </w:pPr>
    <w:sdt>
      <w:sdtPr>
        <w:rPr>
          <w:sz w:val="20"/>
          <w:szCs w:val="18"/>
        </w:rPr>
        <w:alias w:val="Autor"/>
        <w:tag w:val=""/>
        <w:id w:val="793639268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62B74">
          <w:rPr>
            <w:sz w:val="20"/>
            <w:szCs w:val="18"/>
          </w:rPr>
          <w:t>Simon Grundner</w:t>
        </w:r>
      </w:sdtContent>
    </w:sdt>
    <w:r w:rsidR="00662B74">
      <w:rPr>
        <w:sz w:val="20"/>
        <w:szCs w:val="18"/>
      </w:rPr>
      <w:tab/>
    </w:r>
    <w:r w:rsidR="00662B74">
      <w:rPr>
        <w:sz w:val="20"/>
        <w:szCs w:val="18"/>
      </w:rPr>
      <w:tab/>
      <w:t>Projekt Dokumentation</w:t>
    </w:r>
  </w:p>
  <w:p w14:paraId="4BB4B3BE" w14:textId="3A6AC803" w:rsidR="00662B74" w:rsidRPr="00826D58" w:rsidRDefault="00662B74" w:rsidP="00662B74">
    <w:pPr>
      <w:pStyle w:val="Kopfzeile"/>
      <w:rPr>
        <w:i/>
        <w:iCs/>
        <w:sz w:val="20"/>
        <w:szCs w:val="18"/>
        <w:lang w:val="en-US"/>
      </w:rPr>
    </w:pPr>
    <w:r w:rsidRPr="00826D58">
      <w:rPr>
        <w:sz w:val="20"/>
        <w:szCs w:val="18"/>
        <w:lang w:val="en-US"/>
      </w:rPr>
      <w:t xml:space="preserve">GitHub: </w:t>
    </w:r>
    <w:hyperlink r:id="rId1" w:history="1">
      <w:r w:rsidRPr="00826D58">
        <w:rPr>
          <w:rStyle w:val="Hyperlink"/>
          <w:sz w:val="20"/>
          <w:szCs w:val="18"/>
          <w:lang w:val="en-US"/>
        </w:rPr>
        <w:t>s-grundner</w:t>
      </w:r>
    </w:hyperlink>
    <w:r w:rsidRPr="00826D58">
      <w:rPr>
        <w:sz w:val="20"/>
        <w:szCs w:val="18"/>
        <w:lang w:val="en-US"/>
      </w:rPr>
      <w:tab/>
    </w:r>
    <w:r w:rsidRPr="00826D58">
      <w:rPr>
        <w:sz w:val="20"/>
        <w:szCs w:val="18"/>
        <w:lang w:val="en-US"/>
      </w:rPr>
      <w:tab/>
    </w:r>
    <w:sdt>
      <w:sdtPr>
        <w:rPr>
          <w:sz w:val="20"/>
          <w:szCs w:val="18"/>
          <w:lang w:val="en-US"/>
        </w:rPr>
        <w:alias w:val="Titel"/>
        <w:tag w:val=""/>
        <w:id w:val="-1825419238"/>
        <w:placeholder>
          <w:docPart w:val="73E256134C414E2E97EA005324C5A4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26D58" w:rsidRPr="00826D58">
          <w:rPr>
            <w:sz w:val="20"/>
            <w:szCs w:val="18"/>
            <w:lang w:val="en-US"/>
          </w:rPr>
          <w:t>RFID-Gwent</w:t>
        </w:r>
      </w:sdtContent>
    </w:sdt>
  </w:p>
  <w:p w14:paraId="6E6062DA" w14:textId="0BADAC97" w:rsidR="00662B74" w:rsidRPr="00662B74" w:rsidRDefault="00662B74" w:rsidP="00CC2EC7">
    <w:pPr>
      <w:pStyle w:val="Kopfzeile"/>
      <w:pBdr>
        <w:bottom w:val="single" w:sz="12" w:space="1" w:color="auto"/>
      </w:pBdr>
      <w:spacing w:line="360" w:lineRule="auto"/>
      <w:rPr>
        <w:i/>
        <w:iCs/>
        <w:sz w:val="20"/>
        <w:szCs w:val="18"/>
      </w:rPr>
    </w:pPr>
    <w:r w:rsidRPr="00826D58">
      <w:rPr>
        <w:i/>
        <w:iCs/>
        <w:sz w:val="20"/>
        <w:szCs w:val="18"/>
        <w:lang w:val="en-US"/>
      </w:rPr>
      <w:tab/>
    </w:r>
    <w:r w:rsidRPr="00826D58">
      <w:rPr>
        <w:i/>
        <w:iCs/>
        <w:sz w:val="20"/>
        <w:szCs w:val="18"/>
        <w:lang w:val="en-US"/>
      </w:rPr>
      <w:tab/>
    </w:r>
    <w:sdt>
      <w:sdtPr>
        <w:rPr>
          <w:i/>
          <w:iCs/>
          <w:sz w:val="20"/>
          <w:szCs w:val="18"/>
        </w:rPr>
        <w:alias w:val="Veröffentlichungsdatum"/>
        <w:tag w:val=""/>
        <w:id w:val="-934820826"/>
        <w:placeholder>
          <w:docPart w:val="C444F03889BD46BA8CD6A2A7F2A745A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8-01T00:00:00Z">
          <w:dateFormat w:val="dd/MM/yyyy"/>
          <w:lid w:val="en-DE"/>
          <w:storeMappedDataAs w:val="dateTime"/>
          <w:calendar w:val="gregorian"/>
        </w:date>
      </w:sdtPr>
      <w:sdtContent>
        <w:r w:rsidR="00826D58">
          <w:rPr>
            <w:i/>
            <w:iCs/>
            <w:sz w:val="20"/>
            <w:szCs w:val="18"/>
            <w:lang w:val="en-DE"/>
          </w:rPr>
          <w:t>01/08/2023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7630" w14:textId="3329CD37" w:rsidR="00D70F25" w:rsidRPr="00DD5ACB" w:rsidRDefault="00000000" w:rsidP="00DD5ACB">
    <w:pPr>
      <w:pStyle w:val="Kopfzeile"/>
      <w:pBdr>
        <w:bottom w:val="single" w:sz="12" w:space="0" w:color="auto"/>
      </w:pBdr>
      <w:rPr>
        <w:sz w:val="20"/>
        <w:szCs w:val="18"/>
        <w:lang w:val="en-US"/>
      </w:rPr>
    </w:pPr>
    <w:hyperlink r:id="rId1" w:history="1">
      <w:r w:rsidR="00D70F25" w:rsidRPr="00662B74">
        <w:rPr>
          <w:rStyle w:val="Hyperlink"/>
          <w:sz w:val="20"/>
          <w:szCs w:val="18"/>
          <w:lang w:val="en-US"/>
        </w:rPr>
        <w:t>https://github.com/s-grundner</w:t>
      </w:r>
    </w:hyperlink>
    <w:r w:rsidR="00D70F25">
      <w:rPr>
        <w:sz w:val="20"/>
        <w:szCs w:val="18"/>
        <w:lang w:val="en-US"/>
      </w:rPr>
      <w:tab/>
    </w:r>
    <w:r w:rsidR="00D70F25">
      <w:rPr>
        <w:sz w:val="20"/>
        <w:szCs w:val="18"/>
        <w:lang w:val="en-US"/>
      </w:rPr>
      <w:tab/>
    </w:r>
    <w:r w:rsidR="00D70F25">
      <w:rPr>
        <w:sz w:val="20"/>
        <w:szCs w:val="18"/>
        <w:lang w:val="en-US"/>
      </w:rPr>
      <w:fldChar w:fldCharType="begin"/>
    </w:r>
    <w:r w:rsidR="00D70F25">
      <w:rPr>
        <w:sz w:val="20"/>
        <w:szCs w:val="18"/>
        <w:lang w:val="en-US"/>
      </w:rPr>
      <w:instrText xml:space="preserve"> STYLEREF  Inhaltsverzeichnisüberschrift  \* MERGEFORMAT </w:instrText>
    </w:r>
    <w:r w:rsidR="00826D58">
      <w:rPr>
        <w:sz w:val="20"/>
        <w:szCs w:val="18"/>
        <w:lang w:val="en-US"/>
      </w:rPr>
      <w:fldChar w:fldCharType="separate"/>
    </w:r>
    <w:r w:rsidR="00AB4994">
      <w:rPr>
        <w:noProof/>
        <w:sz w:val="20"/>
        <w:szCs w:val="18"/>
        <w:lang w:val="en-US"/>
      </w:rPr>
      <w:t>Inhaltsverzeichnis</w:t>
    </w:r>
    <w:r w:rsidR="00D70F25">
      <w:rPr>
        <w:sz w:val="20"/>
        <w:szCs w:val="18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1C8A" w14:textId="2ED4BD17" w:rsidR="00DD5ACB" w:rsidRPr="00662B74" w:rsidRDefault="00DD5ACB" w:rsidP="00CC2EC7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r>
      <w:rPr>
        <w:sz w:val="20"/>
        <w:szCs w:val="18"/>
        <w:lang w:val="en-US"/>
      </w:rPr>
      <w:fldChar w:fldCharType="begin"/>
    </w:r>
    <w:r>
      <w:rPr>
        <w:sz w:val="20"/>
        <w:szCs w:val="18"/>
        <w:lang w:val="en-US"/>
      </w:rPr>
      <w:instrText xml:space="preserve"> STYLEREF  Inhaltsverzeichnisüberschrift  \* MERGEFORMAT </w:instrText>
    </w:r>
    <w:r w:rsidR="00826D58">
      <w:rPr>
        <w:sz w:val="20"/>
        <w:szCs w:val="18"/>
        <w:lang w:val="en-US"/>
      </w:rPr>
      <w:fldChar w:fldCharType="separate"/>
    </w:r>
    <w:r w:rsidR="00AB4994">
      <w:rPr>
        <w:noProof/>
        <w:sz w:val="20"/>
        <w:szCs w:val="18"/>
        <w:lang w:val="en-US"/>
      </w:rPr>
      <w:t>Inhaltsverzeichnis</w:t>
    </w:r>
    <w:r>
      <w:rPr>
        <w:sz w:val="20"/>
        <w:szCs w:val="18"/>
        <w:lang w:val="en-US"/>
      </w:rPr>
      <w:fldChar w:fldCharType="end"/>
    </w:r>
    <w:r w:rsidRPr="00662B74">
      <w:rPr>
        <w:sz w:val="20"/>
        <w:szCs w:val="18"/>
        <w:lang w:val="en-US"/>
      </w:rPr>
      <w:tab/>
    </w:r>
    <w:r w:rsidRPr="00662B74">
      <w:rPr>
        <w:sz w:val="20"/>
        <w:szCs w:val="18"/>
        <w:lang w:val="en-US"/>
      </w:rPr>
      <w:tab/>
    </w:r>
    <w:hyperlink r:id="rId1" w:history="1">
      <w:r w:rsidRPr="00662B74">
        <w:rPr>
          <w:rStyle w:val="Hyperlink"/>
          <w:sz w:val="20"/>
          <w:szCs w:val="18"/>
          <w:lang w:val="en-US"/>
        </w:rPr>
        <w:t>https://github.com/s-grundner</w:t>
      </w:r>
    </w:hyperlink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5A2A" w14:textId="58D9BE46" w:rsidR="00A72690" w:rsidRPr="00260155" w:rsidRDefault="00000000" w:rsidP="00260155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hyperlink r:id="rId1" w:history="1">
      <w:r w:rsidR="00A72690" w:rsidRPr="00662B74">
        <w:rPr>
          <w:rStyle w:val="Hyperlink"/>
          <w:sz w:val="20"/>
          <w:szCs w:val="18"/>
          <w:lang w:val="en-US"/>
        </w:rPr>
        <w:t>https://github.com/s-grundner</w:t>
      </w:r>
    </w:hyperlink>
    <w:r w:rsidR="00A72690">
      <w:rPr>
        <w:sz w:val="20"/>
        <w:szCs w:val="18"/>
        <w:lang w:val="en-US"/>
      </w:rPr>
      <w:tab/>
    </w:r>
    <w:r w:rsidR="00A72690">
      <w:rPr>
        <w:sz w:val="20"/>
        <w:szCs w:val="18"/>
        <w:lang w:val="en-US"/>
      </w:rPr>
      <w:tab/>
    </w:r>
    <w:r w:rsidR="00A72690">
      <w:rPr>
        <w:sz w:val="20"/>
        <w:szCs w:val="18"/>
        <w:lang w:val="en-US"/>
      </w:rPr>
      <w:fldChar w:fldCharType="begin"/>
    </w:r>
    <w:r w:rsidR="00A72690">
      <w:rPr>
        <w:sz w:val="20"/>
        <w:szCs w:val="18"/>
        <w:lang w:val="en-US"/>
      </w:rPr>
      <w:instrText xml:space="preserve"> STYLEREF  "Überschrift 1"  \* MERGEFORMAT </w:instrText>
    </w:r>
    <w:r w:rsidR="00A72690">
      <w:rPr>
        <w:sz w:val="20"/>
        <w:szCs w:val="18"/>
        <w:lang w:val="en-US"/>
      </w:rPr>
      <w:fldChar w:fldCharType="separate"/>
    </w:r>
    <w:r w:rsidR="00AB4994">
      <w:rPr>
        <w:noProof/>
        <w:sz w:val="20"/>
        <w:szCs w:val="18"/>
        <w:lang w:val="en-US"/>
      </w:rPr>
      <w:t>H1</w:t>
    </w:r>
    <w:r w:rsidR="00A72690">
      <w:rPr>
        <w:sz w:val="20"/>
        <w:szCs w:val="18"/>
        <w:lang w:val="en-US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ADD4" w14:textId="1E92F42B" w:rsidR="00260155" w:rsidRPr="00662B74" w:rsidRDefault="00260155" w:rsidP="00CC2EC7">
    <w:pPr>
      <w:pStyle w:val="Kopfzeile"/>
      <w:pBdr>
        <w:bottom w:val="single" w:sz="12" w:space="1" w:color="auto"/>
      </w:pBdr>
      <w:rPr>
        <w:sz w:val="20"/>
        <w:szCs w:val="18"/>
        <w:lang w:val="en-US"/>
      </w:rPr>
    </w:pPr>
    <w:r>
      <w:rPr>
        <w:sz w:val="20"/>
        <w:szCs w:val="18"/>
        <w:lang w:val="en-US"/>
      </w:rPr>
      <w:fldChar w:fldCharType="begin"/>
    </w:r>
    <w:r>
      <w:rPr>
        <w:sz w:val="20"/>
        <w:szCs w:val="18"/>
        <w:lang w:val="en-US"/>
      </w:rPr>
      <w:instrText xml:space="preserve"> STYLEREF  "Überschrift 1"  \* MERGEFORMAT </w:instrText>
    </w:r>
    <w:r>
      <w:rPr>
        <w:sz w:val="20"/>
        <w:szCs w:val="18"/>
        <w:lang w:val="en-US"/>
      </w:rPr>
      <w:fldChar w:fldCharType="separate"/>
    </w:r>
    <w:r w:rsidR="00AB4994">
      <w:rPr>
        <w:noProof/>
        <w:sz w:val="20"/>
        <w:szCs w:val="18"/>
        <w:lang w:val="en-US"/>
      </w:rPr>
      <w:t>H1</w:t>
    </w:r>
    <w:r>
      <w:rPr>
        <w:sz w:val="20"/>
        <w:szCs w:val="18"/>
        <w:lang w:val="en-US"/>
      </w:rPr>
      <w:fldChar w:fldCharType="end"/>
    </w:r>
    <w:r w:rsidRPr="00662B74">
      <w:rPr>
        <w:sz w:val="20"/>
        <w:szCs w:val="18"/>
        <w:lang w:val="en-US"/>
      </w:rPr>
      <w:tab/>
    </w:r>
    <w:r w:rsidRPr="00662B74">
      <w:rPr>
        <w:sz w:val="20"/>
        <w:szCs w:val="18"/>
        <w:lang w:val="en-US"/>
      </w:rPr>
      <w:tab/>
    </w:r>
    <w:hyperlink r:id="rId1" w:history="1">
      <w:r w:rsidRPr="00662B74">
        <w:rPr>
          <w:rStyle w:val="Hyperlink"/>
          <w:sz w:val="20"/>
          <w:szCs w:val="18"/>
          <w:lang w:val="en-US"/>
        </w:rPr>
        <w:t>https://github.com/s-grundner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692"/>
    <w:multiLevelType w:val="hybridMultilevel"/>
    <w:tmpl w:val="21CAA3B2"/>
    <w:lvl w:ilvl="0" w:tplc="58EA629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648D"/>
    <w:multiLevelType w:val="hybridMultilevel"/>
    <w:tmpl w:val="590E0640"/>
    <w:lvl w:ilvl="0" w:tplc="06B6E6C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6245"/>
    <w:multiLevelType w:val="hybridMultilevel"/>
    <w:tmpl w:val="57803916"/>
    <w:lvl w:ilvl="0" w:tplc="E60E68B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5EB6"/>
    <w:multiLevelType w:val="multilevel"/>
    <w:tmpl w:val="B2306C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737FA5"/>
    <w:multiLevelType w:val="hybridMultilevel"/>
    <w:tmpl w:val="06A2C080"/>
    <w:lvl w:ilvl="0" w:tplc="72CA19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9712">
    <w:abstractNumId w:val="3"/>
  </w:num>
  <w:num w:numId="2" w16cid:durableId="1897739464">
    <w:abstractNumId w:val="3"/>
  </w:num>
  <w:num w:numId="3" w16cid:durableId="1676305626">
    <w:abstractNumId w:val="3"/>
  </w:num>
  <w:num w:numId="4" w16cid:durableId="993530974">
    <w:abstractNumId w:val="3"/>
  </w:num>
  <w:num w:numId="5" w16cid:durableId="1988244855">
    <w:abstractNumId w:val="3"/>
  </w:num>
  <w:num w:numId="6" w16cid:durableId="978261427">
    <w:abstractNumId w:val="3"/>
  </w:num>
  <w:num w:numId="7" w16cid:durableId="597830778">
    <w:abstractNumId w:val="3"/>
  </w:num>
  <w:num w:numId="8" w16cid:durableId="820855007">
    <w:abstractNumId w:val="3"/>
  </w:num>
  <w:num w:numId="9" w16cid:durableId="1370030731">
    <w:abstractNumId w:val="3"/>
  </w:num>
  <w:num w:numId="10" w16cid:durableId="1452897684">
    <w:abstractNumId w:val="3"/>
  </w:num>
  <w:num w:numId="11" w16cid:durableId="1844084732">
    <w:abstractNumId w:val="2"/>
  </w:num>
  <w:num w:numId="12" w16cid:durableId="1173490278">
    <w:abstractNumId w:val="0"/>
  </w:num>
  <w:num w:numId="13" w16cid:durableId="1067917656">
    <w:abstractNumId w:val="4"/>
  </w:num>
  <w:num w:numId="14" w16cid:durableId="13829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58"/>
    <w:rsid w:val="00015E5D"/>
    <w:rsid w:val="00046012"/>
    <w:rsid w:val="00072CC7"/>
    <w:rsid w:val="00082BAF"/>
    <w:rsid w:val="000B4736"/>
    <w:rsid w:val="000D22E6"/>
    <w:rsid w:val="001128F3"/>
    <w:rsid w:val="00114640"/>
    <w:rsid w:val="001C0F18"/>
    <w:rsid w:val="001C2033"/>
    <w:rsid w:val="001C2357"/>
    <w:rsid w:val="001D586E"/>
    <w:rsid w:val="002004ED"/>
    <w:rsid w:val="0020504D"/>
    <w:rsid w:val="00217B4D"/>
    <w:rsid w:val="00231475"/>
    <w:rsid w:val="00236B51"/>
    <w:rsid w:val="00260155"/>
    <w:rsid w:val="002A2FF9"/>
    <w:rsid w:val="002A3E64"/>
    <w:rsid w:val="002E6A83"/>
    <w:rsid w:val="00301AED"/>
    <w:rsid w:val="00302BB7"/>
    <w:rsid w:val="00313F1F"/>
    <w:rsid w:val="0033612C"/>
    <w:rsid w:val="00354192"/>
    <w:rsid w:val="003562FA"/>
    <w:rsid w:val="00377BD8"/>
    <w:rsid w:val="00382C57"/>
    <w:rsid w:val="003D085C"/>
    <w:rsid w:val="003E2C35"/>
    <w:rsid w:val="003F2F5F"/>
    <w:rsid w:val="00407292"/>
    <w:rsid w:val="004503D8"/>
    <w:rsid w:val="00452E47"/>
    <w:rsid w:val="004A14A3"/>
    <w:rsid w:val="004D2B5F"/>
    <w:rsid w:val="004E11F7"/>
    <w:rsid w:val="004E3FCD"/>
    <w:rsid w:val="004E72D0"/>
    <w:rsid w:val="00504143"/>
    <w:rsid w:val="00562F36"/>
    <w:rsid w:val="00573ADF"/>
    <w:rsid w:val="005B4141"/>
    <w:rsid w:val="005C40B9"/>
    <w:rsid w:val="005E0CE6"/>
    <w:rsid w:val="00613011"/>
    <w:rsid w:val="0063738D"/>
    <w:rsid w:val="00644320"/>
    <w:rsid w:val="00662B74"/>
    <w:rsid w:val="00671479"/>
    <w:rsid w:val="00673C8F"/>
    <w:rsid w:val="00682353"/>
    <w:rsid w:val="00690A6E"/>
    <w:rsid w:val="0070671A"/>
    <w:rsid w:val="0073388A"/>
    <w:rsid w:val="00820DD0"/>
    <w:rsid w:val="00826D58"/>
    <w:rsid w:val="008400F3"/>
    <w:rsid w:val="00872855"/>
    <w:rsid w:val="00895B2F"/>
    <w:rsid w:val="00915DEC"/>
    <w:rsid w:val="00922B3D"/>
    <w:rsid w:val="009515D0"/>
    <w:rsid w:val="0095241D"/>
    <w:rsid w:val="009877AA"/>
    <w:rsid w:val="009A1D71"/>
    <w:rsid w:val="009B43F2"/>
    <w:rsid w:val="009B540F"/>
    <w:rsid w:val="009E1093"/>
    <w:rsid w:val="00A15168"/>
    <w:rsid w:val="00A3617B"/>
    <w:rsid w:val="00A72690"/>
    <w:rsid w:val="00A82B0F"/>
    <w:rsid w:val="00AB4994"/>
    <w:rsid w:val="00AD6793"/>
    <w:rsid w:val="00B3147F"/>
    <w:rsid w:val="00B74DFF"/>
    <w:rsid w:val="00B754E5"/>
    <w:rsid w:val="00B96BE5"/>
    <w:rsid w:val="00B96DA2"/>
    <w:rsid w:val="00BC5B94"/>
    <w:rsid w:val="00BF25B5"/>
    <w:rsid w:val="00C66B1F"/>
    <w:rsid w:val="00C71FE3"/>
    <w:rsid w:val="00C750D4"/>
    <w:rsid w:val="00C80CC4"/>
    <w:rsid w:val="00CA4271"/>
    <w:rsid w:val="00CC2B33"/>
    <w:rsid w:val="00CC2EC7"/>
    <w:rsid w:val="00CE6585"/>
    <w:rsid w:val="00D111E7"/>
    <w:rsid w:val="00D170E4"/>
    <w:rsid w:val="00D2206C"/>
    <w:rsid w:val="00D70F25"/>
    <w:rsid w:val="00D92B1C"/>
    <w:rsid w:val="00DB5343"/>
    <w:rsid w:val="00DC00C0"/>
    <w:rsid w:val="00DD5ACB"/>
    <w:rsid w:val="00DE0BBC"/>
    <w:rsid w:val="00DF5A59"/>
    <w:rsid w:val="00E0085E"/>
    <w:rsid w:val="00E804FA"/>
    <w:rsid w:val="00E83291"/>
    <w:rsid w:val="00E91E24"/>
    <w:rsid w:val="00E955FB"/>
    <w:rsid w:val="00ED7645"/>
    <w:rsid w:val="00F026E9"/>
    <w:rsid w:val="00F05A70"/>
    <w:rsid w:val="00F279D5"/>
    <w:rsid w:val="00F5650A"/>
    <w:rsid w:val="00F60EF8"/>
    <w:rsid w:val="00FB1287"/>
    <w:rsid w:val="00FB6AEB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686C47"/>
  <w15:chartTrackingRefBased/>
  <w15:docId w15:val="{DFF5B086-B9E3-473C-9575-8D87C1DC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62FA"/>
    <w:pPr>
      <w:suppressAutoHyphens/>
      <w:spacing w:line="360" w:lineRule="auto"/>
      <w:jc w:val="both"/>
    </w:pPr>
    <w:rPr>
      <w:rFonts w:ascii="Verdana" w:eastAsiaTheme="minorEastAsia" w:hAnsi="Verdana"/>
      <w:kern w:val="0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C2357"/>
    <w:pPr>
      <w:keepNext/>
      <w:keepLines/>
      <w:pageBreakBefore/>
      <w:numPr>
        <w:numId w:val="14"/>
      </w:numPr>
      <w:spacing w:before="440" w:after="120" w:line="240" w:lineRule="auto"/>
      <w:ind w:left="357" w:hanging="357"/>
      <w:jc w:val="left"/>
      <w:outlineLvl w:val="0"/>
    </w:pPr>
    <w:rPr>
      <w:rFonts w:eastAsiaTheme="majorEastAsia" w:cstheme="majorBidi"/>
      <w:bCs/>
      <w:noProof/>
      <w:sz w:val="30"/>
      <w:szCs w:val="30"/>
      <w14:ligatures w14:val="non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D2B5F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D2B5F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4D2B5F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2357"/>
    <w:rPr>
      <w:rFonts w:ascii="Verdana" w:eastAsiaTheme="majorEastAsia" w:hAnsi="Verdana" w:cstheme="majorBidi"/>
      <w:bCs/>
      <w:noProof/>
      <w:kern w:val="0"/>
      <w:sz w:val="30"/>
      <w:szCs w:val="3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2B5F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B5F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D2B5F"/>
    <w:rPr>
      <w:rFonts w:ascii="Verdana" w:eastAsiaTheme="majorEastAsia" w:hAnsi="Verdana" w:cstheme="majorBidi"/>
      <w:i/>
      <w:iCs/>
      <w:color w:val="2E74B5" w:themeColor="accent5" w:themeShade="BF"/>
      <w:kern w:val="0"/>
      <w:sz w:val="25"/>
      <w:szCs w:val="25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14:ligatures w14:val="none"/>
    </w:rPr>
  </w:style>
  <w:style w:type="paragraph" w:customStyle="1" w:styleId="Code">
    <w:name w:val="Code"/>
    <w:basedOn w:val="Standard"/>
    <w:link w:val="CodeZchn"/>
    <w:qFormat/>
    <w:rsid w:val="00C71FE3"/>
    <w:pPr>
      <w:suppressAutoHyphens w:val="0"/>
      <w:spacing w:after="0" w:line="240" w:lineRule="auto"/>
      <w:jc w:val="left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C71FE3"/>
    <w:rPr>
      <w:rFonts w:ascii="Fira Code" w:eastAsiaTheme="minorEastAsia" w:hAnsi="Fira Code"/>
      <w:kern w:val="0"/>
      <w:sz w:val="24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0155"/>
    <w:pPr>
      <w:numPr>
        <w:numId w:val="0"/>
      </w:numPr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C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00C0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C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00C0"/>
    <w:rPr>
      <w:rFonts w:ascii="Verdana" w:eastAsiaTheme="minorEastAsia" w:hAnsi="Verdana"/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FB12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128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B1287"/>
    <w:rPr>
      <w:color w:val="954F72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540F"/>
    <w:pPr>
      <w:numPr>
        <w:ilvl w:val="1"/>
      </w:numPr>
      <w:jc w:val="right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540F"/>
    <w:rPr>
      <w:rFonts w:eastAsiaTheme="minorEastAsia"/>
      <w:color w:val="5A5A5A" w:themeColor="text1" w:themeTint="A5"/>
      <w:spacing w:val="15"/>
      <w:kern w:val="0"/>
    </w:rPr>
  </w:style>
  <w:style w:type="paragraph" w:styleId="KeinLeerraum">
    <w:name w:val="No Spacing"/>
    <w:uiPriority w:val="1"/>
    <w:qFormat/>
    <w:rsid w:val="00BF25B5"/>
    <w:pPr>
      <w:suppressAutoHyphens/>
      <w:spacing w:after="0" w:line="240" w:lineRule="auto"/>
      <w:jc w:val="both"/>
    </w:pPr>
    <w:rPr>
      <w:rFonts w:ascii="Verdana" w:eastAsiaTheme="minorEastAsia" w:hAnsi="Verdana"/>
      <w:kern w:val="0"/>
      <w:sz w:val="24"/>
    </w:rPr>
  </w:style>
  <w:style w:type="character" w:styleId="Platzhaltertext">
    <w:name w:val="Placeholder Text"/>
    <w:basedOn w:val="Absatz-Standardschriftart"/>
    <w:uiPriority w:val="99"/>
    <w:semiHidden/>
    <w:rsid w:val="004E11F7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A15168"/>
    <w:pPr>
      <w:spacing w:after="100"/>
    </w:pPr>
    <w:rPr>
      <w:b/>
      <w:i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15168"/>
    <w:pPr>
      <w:spacing w:after="100"/>
      <w:ind w:left="240"/>
    </w:pPr>
    <w:rPr>
      <w:b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15168"/>
    <w:pPr>
      <w:spacing w:after="100"/>
      <w:ind w:left="48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15168"/>
    <w:pPr>
      <w:spacing w:after="100"/>
      <w:ind w:left="720"/>
    </w:pPr>
    <w:rPr>
      <w:sz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15168"/>
    <w:pPr>
      <w:spacing w:after="100"/>
      <w:ind w:left="960"/>
    </w:pPr>
    <w:rPr>
      <w:sz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15168"/>
    <w:pPr>
      <w:spacing w:after="100"/>
      <w:ind w:left="12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-grundn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source\Project-Launcher\documentation\Title_Vx_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8708F188B341A68EDF17A4644A7F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C8B94-5DD1-4B5C-BEA9-86D58304DAD3}"/>
      </w:docPartPr>
      <w:docPartBody>
        <w:p w:rsidR="00000000" w:rsidRDefault="00000000">
          <w:pPr>
            <w:pStyle w:val="E18708F188B341A68EDF17A4644A7F95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73E256134C414E2E97EA005324C5A4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3E7CA6-BFDB-4AA2-9B01-CE37D33BB09A}"/>
      </w:docPartPr>
      <w:docPartBody>
        <w:p w:rsidR="00000000" w:rsidRDefault="00000000">
          <w:pPr>
            <w:pStyle w:val="73E256134C414E2E97EA005324C5A403"/>
          </w:pPr>
          <w:r w:rsidRPr="00F92734">
            <w:rPr>
              <w:rStyle w:val="Platzhaltertext"/>
            </w:rPr>
            <w:t>[Betreff]</w:t>
          </w:r>
        </w:p>
      </w:docPartBody>
    </w:docPart>
    <w:docPart>
      <w:docPartPr>
        <w:name w:val="C444F03889BD46BA8CD6A2A7F2A745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9221C6-C493-4ED8-9BB8-48CF68E81D0D}"/>
      </w:docPartPr>
      <w:docPartBody>
        <w:p w:rsidR="00000000" w:rsidRDefault="00000000">
          <w:pPr>
            <w:pStyle w:val="C444F03889BD46BA8CD6A2A7F2A745A6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868EDFD517E44F548B091C2EA6EF2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530A7D-5AAF-4C82-8718-C7E34A6E4F0E}"/>
      </w:docPartPr>
      <w:docPartBody>
        <w:p w:rsidR="00000000" w:rsidRDefault="00000000">
          <w:pPr>
            <w:pStyle w:val="868EDFD517E44F548B091C2EA6EF230B"/>
          </w:pPr>
          <w:r w:rsidRPr="00F92734">
            <w:rPr>
              <w:rStyle w:val="Platzhaltertext"/>
            </w:rPr>
            <w:t>[Status]</w:t>
          </w:r>
        </w:p>
      </w:docPartBody>
    </w:docPart>
    <w:docPart>
      <w:docPartPr>
        <w:name w:val="22B7926F88724238838A227F398FE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8BE845-4C83-47B2-BDD9-568079F2A3F1}"/>
      </w:docPartPr>
      <w:docPartBody>
        <w:p w:rsidR="00000000" w:rsidRDefault="00000000">
          <w:pPr>
            <w:pStyle w:val="22B7926F88724238838A227F398FEA81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007BE65640924B9EBAB475BD03114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3E0BDE-E822-45BC-9C11-78FA814F07F7}"/>
      </w:docPartPr>
      <w:docPartBody>
        <w:p w:rsidR="00000000" w:rsidRDefault="00000000">
          <w:pPr>
            <w:pStyle w:val="007BE65640924B9EBAB475BD0311440C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39433B8DAF3D4D76924C6CD56AC7AB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3406A0-11DD-4CF8-A9FA-B773E2501FF8}"/>
      </w:docPartPr>
      <w:docPartBody>
        <w:p w:rsidR="00000000" w:rsidRDefault="00000000">
          <w:pPr>
            <w:pStyle w:val="39433B8DAF3D4D76924C6CD56AC7AB09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460CD833F1974F67BF0EE87A799E7E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C7854E-29AB-4801-BB9A-B289DE37DE52}"/>
      </w:docPartPr>
      <w:docPartBody>
        <w:p w:rsidR="00000000" w:rsidRDefault="00000000">
          <w:pPr>
            <w:pStyle w:val="460CD833F1974F67BF0EE87A799E7E3F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0E5D995CC9364FA1B0F9DA6526BFBA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7E2392-729B-4F9A-A87B-CAA36B20CD42}"/>
      </w:docPartPr>
      <w:docPartBody>
        <w:p w:rsidR="00000000" w:rsidRDefault="00000000">
          <w:pPr>
            <w:pStyle w:val="0E5D995CC9364FA1B0F9DA6526BFBA8C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79FEDD3BAA2F4B789700594E32B62A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C838F3-C08C-4C67-89B7-14B003B490A8}"/>
      </w:docPartPr>
      <w:docPartBody>
        <w:p w:rsidR="00000000" w:rsidRDefault="00000000">
          <w:pPr>
            <w:pStyle w:val="79FEDD3BAA2F4B789700594E32B62AA1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7C0381E2461D455992CAB94B16C26E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EFD6B8-8966-4F38-BDAD-133CBCB907D0}"/>
      </w:docPartPr>
      <w:docPartBody>
        <w:p w:rsidR="00000000" w:rsidRDefault="00000000">
          <w:pPr>
            <w:pStyle w:val="7C0381E2461D455992CAB94B16C26EDB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3425A58ABA4A41F3AD8832F77A269E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454FA9-FFC0-45C5-AC45-59449406A4B8}"/>
      </w:docPartPr>
      <w:docPartBody>
        <w:p w:rsidR="00000000" w:rsidRDefault="00000000">
          <w:pPr>
            <w:pStyle w:val="3425A58ABA4A41F3AD8832F77A269E90"/>
          </w:pPr>
          <w:r w:rsidRPr="00F92734">
            <w:rPr>
              <w:rStyle w:val="Platzhaltertext"/>
            </w:rPr>
            <w:t>[Titel]</w:t>
          </w:r>
        </w:p>
      </w:docPartBody>
    </w:docPart>
    <w:docPart>
      <w:docPartPr>
        <w:name w:val="AD314843C1C44E85BC4470DA1D92C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FFFA47-A63B-415A-811A-34BBB57EAD2A}"/>
      </w:docPartPr>
      <w:docPartBody>
        <w:p w:rsidR="00000000" w:rsidRDefault="00000000">
          <w:pPr>
            <w:pStyle w:val="AD314843C1C44E85BC4470DA1D92CC12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4E9BD113796C42E5A727447EE10AF8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2B804E-F2E7-4819-AE52-5FD2B12A1D1C}"/>
      </w:docPartPr>
      <w:docPartBody>
        <w:p w:rsidR="00000000" w:rsidRDefault="00000000">
          <w:pPr>
            <w:pStyle w:val="4E9BD113796C42E5A727447EE10AF859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56CFD637E8E04D1D8F58F229B37BD4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C8615-625E-400D-ACCE-D8A4C29BCE38}"/>
      </w:docPartPr>
      <w:docPartBody>
        <w:p w:rsidR="00000000" w:rsidRDefault="00000000">
          <w:pPr>
            <w:pStyle w:val="56CFD637E8E04D1D8F58F229B37BD459"/>
          </w:pPr>
          <w:r w:rsidRPr="00F92734">
            <w:rPr>
              <w:rStyle w:val="Platzhaltertext"/>
            </w:rPr>
            <w:t>[Autor]</w:t>
          </w:r>
        </w:p>
      </w:docPartBody>
    </w:docPart>
    <w:docPart>
      <w:docPartPr>
        <w:name w:val="F96C4E0D7DBC4E72BF6D9C38C8DFB8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396661-B88A-4834-8599-B090BBD4D3A2}"/>
      </w:docPartPr>
      <w:docPartBody>
        <w:p w:rsidR="00000000" w:rsidRDefault="00000000">
          <w:pPr>
            <w:pStyle w:val="F96C4E0D7DBC4E72BF6D9C38C8DFB82D"/>
          </w:pPr>
          <w:r w:rsidRPr="00F92734">
            <w:rPr>
              <w:rStyle w:val="Platzhaltertext"/>
            </w:rPr>
            <w:t>[Veröffentlichungsdatum]</w:t>
          </w:r>
        </w:p>
      </w:docPartBody>
    </w:docPart>
    <w:docPart>
      <w:docPartPr>
        <w:name w:val="253206AC2B2644A083174C3760A4CE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D7FDF1-4080-4DBA-8E26-90221591ED1E}"/>
      </w:docPartPr>
      <w:docPartBody>
        <w:p w:rsidR="00000000" w:rsidRDefault="00000000">
          <w:pPr>
            <w:pStyle w:val="253206AC2B2644A083174C3760A4CE8B"/>
          </w:pPr>
          <w:r w:rsidRPr="00F92734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B"/>
    <w:rsid w:val="0034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18708F188B341A68EDF17A4644A7F95">
    <w:name w:val="E18708F188B341A68EDF17A4644A7F95"/>
  </w:style>
  <w:style w:type="paragraph" w:customStyle="1" w:styleId="73E256134C414E2E97EA005324C5A403">
    <w:name w:val="73E256134C414E2E97EA005324C5A403"/>
  </w:style>
  <w:style w:type="paragraph" w:customStyle="1" w:styleId="C444F03889BD46BA8CD6A2A7F2A745A6">
    <w:name w:val="C444F03889BD46BA8CD6A2A7F2A745A6"/>
  </w:style>
  <w:style w:type="paragraph" w:customStyle="1" w:styleId="868EDFD517E44F548B091C2EA6EF230B">
    <w:name w:val="868EDFD517E44F548B091C2EA6EF230B"/>
  </w:style>
  <w:style w:type="paragraph" w:customStyle="1" w:styleId="22B7926F88724238838A227F398FEA81">
    <w:name w:val="22B7926F88724238838A227F398FEA81"/>
  </w:style>
  <w:style w:type="paragraph" w:customStyle="1" w:styleId="007BE65640924B9EBAB475BD0311440C">
    <w:name w:val="007BE65640924B9EBAB475BD0311440C"/>
  </w:style>
  <w:style w:type="paragraph" w:customStyle="1" w:styleId="39433B8DAF3D4D76924C6CD56AC7AB09">
    <w:name w:val="39433B8DAF3D4D76924C6CD56AC7AB09"/>
  </w:style>
  <w:style w:type="paragraph" w:customStyle="1" w:styleId="460CD833F1974F67BF0EE87A799E7E3F">
    <w:name w:val="460CD833F1974F67BF0EE87A799E7E3F"/>
  </w:style>
  <w:style w:type="paragraph" w:customStyle="1" w:styleId="0E5D995CC9364FA1B0F9DA6526BFBA8C">
    <w:name w:val="0E5D995CC9364FA1B0F9DA6526BFBA8C"/>
  </w:style>
  <w:style w:type="paragraph" w:customStyle="1" w:styleId="79FEDD3BAA2F4B789700594E32B62AA1">
    <w:name w:val="79FEDD3BAA2F4B789700594E32B62AA1"/>
  </w:style>
  <w:style w:type="paragraph" w:customStyle="1" w:styleId="7C0381E2461D455992CAB94B16C26EDB">
    <w:name w:val="7C0381E2461D455992CAB94B16C26EDB"/>
  </w:style>
  <w:style w:type="paragraph" w:customStyle="1" w:styleId="3425A58ABA4A41F3AD8832F77A269E90">
    <w:name w:val="3425A58ABA4A41F3AD8832F77A269E90"/>
  </w:style>
  <w:style w:type="paragraph" w:customStyle="1" w:styleId="AD314843C1C44E85BC4470DA1D92CC12">
    <w:name w:val="AD314843C1C44E85BC4470DA1D92CC12"/>
  </w:style>
  <w:style w:type="paragraph" w:customStyle="1" w:styleId="4E9BD113796C42E5A727447EE10AF859">
    <w:name w:val="4E9BD113796C42E5A727447EE10AF859"/>
  </w:style>
  <w:style w:type="paragraph" w:customStyle="1" w:styleId="56CFD637E8E04D1D8F58F229B37BD459">
    <w:name w:val="56CFD637E8E04D1D8F58F229B37BD459"/>
  </w:style>
  <w:style w:type="paragraph" w:customStyle="1" w:styleId="F96C4E0D7DBC4E72BF6D9C38C8DFB82D">
    <w:name w:val="F96C4E0D7DBC4E72BF6D9C38C8DFB82D"/>
  </w:style>
  <w:style w:type="paragraph" w:customStyle="1" w:styleId="253206AC2B2644A083174C3760A4CE8B">
    <w:name w:val="253206AC2B2644A083174C3760A4C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6829C56-2D98-4D4E-90C5-FD14FE562B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Title_Vx_Documentation.dotx</Template>
  <TotalTime>0</TotalTime>
  <Pages>6</Pages>
  <Words>63</Words>
  <Characters>350</Characters>
  <Application>Microsoft Office Word</Application>
  <DocSecurity>0</DocSecurity>
  <Lines>58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H1</vt:lpstr>
      <vt:lpstr>    H2</vt:lpstr>
      <vt:lpstr>        H3</vt:lpstr>
    </vt:vector>
  </TitlesOfParts>
  <Company/>
  <LinksUpToDate>false</LinksUpToDate>
  <CharactersWithSpaces>376</CharactersWithSpaces>
  <SharedDoc>false</SharedDoc>
  <HyperlinkBase>https://github.com/s-grundner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RFID-Gwent</dc:title>
  <dc:subject>Elektronisches Brettspiel</dc:subject>
  <dc:creator>Simon Grundner</dc:creator>
  <cp:keywords/>
  <dc:description/>
  <cp:lastModifiedBy>Grundner Simon</cp:lastModifiedBy>
  <cp:revision>7</cp:revision>
  <dcterms:created xsi:type="dcterms:W3CDTF">2023-08-17T17:09:00Z</dcterms:created>
  <dcterms:modified xsi:type="dcterms:W3CDTF">2023-08-17T17:21:00Z</dcterms:modified>
  <cp:contentStatus>V1R0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lage">
    <vt:lpwstr>https://github.com/s-grundner</vt:lpwstr>
  </property>
</Properties>
</file>